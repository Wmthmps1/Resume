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2A01E64D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710C9CC3" w14:textId="05EF378D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B4B09AA" wp14:editId="58BE75C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D0567E8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0A19BDE96A0C9C4CACD6A88AF3CF06DF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593D2B">
                  <w:t>WT</w:t>
                </w:r>
              </w:sdtContent>
            </w:sdt>
          </w:p>
          <w:p w14:paraId="0BE6E725" w14:textId="567AC8BF" w:rsidR="00A50939" w:rsidRPr="00333CD3" w:rsidRDefault="00593D2B" w:rsidP="007569C1">
            <w:pPr>
              <w:pStyle w:val="Heading3"/>
            </w:pPr>
            <w:r>
              <w:t>Summary</w:t>
            </w:r>
          </w:p>
          <w:p w14:paraId="343E251F" w14:textId="787B8E00" w:rsidR="002C2CDD" w:rsidRPr="00333CD3" w:rsidRDefault="00593D2B" w:rsidP="007569C1">
            <w:r>
              <w:t xml:space="preserve">Self-Directed, self-starting, professional C# developer with experience in </w:t>
            </w:r>
            <w:r w:rsidR="00EF6CC7">
              <w:t>building back-end applications using the C# programming language and .Net framework. Also possess less extensive experience in other programming languages such as JavaScript, C, C++, Ruby, Java, and Swift.</w:t>
            </w:r>
          </w:p>
          <w:p w14:paraId="4F22F652" w14:textId="77777777" w:rsidR="002C2CDD" w:rsidRPr="00333CD3" w:rsidRDefault="0000000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AE8BFE7126B0B542B91E31D01F2D0D24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t>Skills</w:t>
                </w:r>
              </w:sdtContent>
            </w:sdt>
          </w:p>
          <w:p w14:paraId="5BA40C2A" w14:textId="2DC08BA7" w:rsidR="00EF6CC7" w:rsidRDefault="00EF6CC7" w:rsidP="00EF6CC7">
            <w:r>
              <w:t>C#</w:t>
            </w:r>
          </w:p>
          <w:p w14:paraId="1EBCDE7A" w14:textId="77777777" w:rsidR="00EF6CC7" w:rsidRDefault="00EF6CC7" w:rsidP="00741125">
            <w:r>
              <w:t>C</w:t>
            </w:r>
          </w:p>
          <w:p w14:paraId="017CC901" w14:textId="77777777" w:rsidR="00EF6CC7" w:rsidRDefault="00EF6CC7" w:rsidP="00741125">
            <w:r>
              <w:t>C++</w:t>
            </w:r>
          </w:p>
          <w:p w14:paraId="74DC481F" w14:textId="77777777" w:rsidR="00EF6CC7" w:rsidRDefault="00EF6CC7" w:rsidP="00741125">
            <w:r>
              <w:t>HTML</w:t>
            </w:r>
          </w:p>
          <w:p w14:paraId="428AB447" w14:textId="77777777" w:rsidR="00EF6CC7" w:rsidRDefault="00EF6CC7" w:rsidP="00741125">
            <w:r>
              <w:t>CSS</w:t>
            </w:r>
          </w:p>
          <w:p w14:paraId="5FAE0802" w14:textId="77777777" w:rsidR="00EF6CC7" w:rsidRDefault="00EF6CC7" w:rsidP="00741125">
            <w:proofErr w:type="spellStart"/>
            <w:r>
              <w:t>Javascript</w:t>
            </w:r>
            <w:proofErr w:type="spellEnd"/>
          </w:p>
          <w:p w14:paraId="60D5A3DF" w14:textId="77777777" w:rsidR="00EF6CC7" w:rsidRDefault="00EF6CC7" w:rsidP="00741125">
            <w:r>
              <w:t>Git</w:t>
            </w:r>
          </w:p>
          <w:p w14:paraId="0B318DB7" w14:textId="77777777" w:rsidR="00EF6CC7" w:rsidRDefault="00EF6CC7" w:rsidP="00741125">
            <w:r>
              <w:t>Visual Studio</w:t>
            </w:r>
          </w:p>
          <w:p w14:paraId="4BEFC4F4" w14:textId="77777777" w:rsidR="00EF6CC7" w:rsidRDefault="00EF6CC7" w:rsidP="00741125">
            <w:r>
              <w:t>XCode</w:t>
            </w:r>
          </w:p>
          <w:p w14:paraId="55BDA4F5" w14:textId="77777777" w:rsidR="004554A4" w:rsidRDefault="004554A4" w:rsidP="00741125">
            <w:r>
              <w:t>SQL</w:t>
            </w:r>
          </w:p>
          <w:p w14:paraId="0B507C63" w14:textId="158A3B41" w:rsidR="004554A4" w:rsidRPr="00333CD3" w:rsidRDefault="004554A4" w:rsidP="00741125">
            <w:r>
              <w:t>ASP.NET Core MVC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70DA9D8C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29C09837" w14:textId="31BB5FD7" w:rsidR="00C612DA" w:rsidRPr="00333CD3" w:rsidRDefault="00000000" w:rsidP="00C612DA">
                  <w:pPr>
                    <w:pStyle w:val="Heading1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675DDE5A0B4EEC41BF0DFB93218D3887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Content>
                      <w:r w:rsidR="00634132">
                        <w:t>William Thompson</w:t>
                      </w:r>
                    </w:sdtContent>
                  </w:sdt>
                </w:p>
                <w:p w14:paraId="5C9C3CF0" w14:textId="3609A7FE" w:rsidR="00C612DA" w:rsidRPr="00333CD3" w:rsidRDefault="00000000" w:rsidP="00E02DCD">
                  <w:pPr>
                    <w:pStyle w:val="Heading2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20972FD893D8444CBE057C8BE029E0B5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593D2B">
                        <w:t>C# Developer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11A307EFCC5A584DB4FBDF5CAA1E9DDC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593D2B">
                        <w:t>PORTFOLIO: WMTHMPS1.COM</w:t>
                      </w:r>
                    </w:sdtContent>
                  </w:sdt>
                </w:p>
              </w:tc>
            </w:tr>
          </w:tbl>
          <w:p w14:paraId="0DDB0650" w14:textId="386BE368" w:rsidR="002C2CDD" w:rsidRPr="00333CD3" w:rsidRDefault="00EF6CC7" w:rsidP="007569C1">
            <w:pPr>
              <w:pStyle w:val="Heading3"/>
            </w:pPr>
            <w:r>
              <w:t>Education</w:t>
            </w:r>
          </w:p>
          <w:p w14:paraId="268DE7AE" w14:textId="57BA3D54" w:rsidR="002C2CDD" w:rsidRDefault="00EF6CC7" w:rsidP="00EF6CC7">
            <w:pPr>
              <w:rPr>
                <w:b/>
                <w:bCs/>
                <w:sz w:val="18"/>
                <w:szCs w:val="18"/>
              </w:rPr>
            </w:pPr>
            <w:r w:rsidRPr="00EF6CC7">
              <w:rPr>
                <w:b/>
                <w:bCs/>
                <w:sz w:val="18"/>
                <w:szCs w:val="18"/>
              </w:rPr>
              <w:t>TrueCoders</w:t>
            </w:r>
            <w:r w:rsidR="002C2CDD" w:rsidRPr="00EF6CC7">
              <w:rPr>
                <w:b/>
                <w:bCs/>
                <w:sz w:val="18"/>
                <w:szCs w:val="18"/>
              </w:rPr>
              <w:t xml:space="preserve"> • </w:t>
            </w:r>
            <w:r w:rsidRPr="00EF6CC7">
              <w:rPr>
                <w:b/>
                <w:bCs/>
                <w:sz w:val="18"/>
                <w:szCs w:val="18"/>
              </w:rPr>
              <w:t>Advanced Technical Training</w:t>
            </w:r>
            <w:r w:rsidR="002C2CDD" w:rsidRPr="00EF6CC7">
              <w:rPr>
                <w:b/>
                <w:bCs/>
                <w:sz w:val="18"/>
                <w:szCs w:val="18"/>
              </w:rPr>
              <w:t xml:space="preserve"> • </w:t>
            </w:r>
            <w:r w:rsidRPr="00EF6CC7">
              <w:rPr>
                <w:b/>
                <w:bCs/>
                <w:sz w:val="18"/>
                <w:szCs w:val="18"/>
              </w:rPr>
              <w:t>December 2023-Present</w:t>
            </w:r>
          </w:p>
          <w:p w14:paraId="7A0899CB" w14:textId="1B3EE10B" w:rsidR="00EF6CC7" w:rsidRPr="00EF6CC7" w:rsidRDefault="00EF6CC7" w:rsidP="00EF6CC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Online, Self-Paced</w:t>
            </w:r>
          </w:p>
          <w:p w14:paraId="2CFDD607" w14:textId="78AFD607" w:rsidR="002C2CDD" w:rsidRDefault="00EF6CC7" w:rsidP="00EF6CC7">
            <w:pPr>
              <w:pStyle w:val="ListParagraph"/>
              <w:numPr>
                <w:ilvl w:val="0"/>
                <w:numId w:val="1"/>
              </w:numPr>
            </w:pPr>
            <w:r>
              <w:t xml:space="preserve">Developed experience in C#, ASP.Net MVC, Visual Studio, Git, SQL HTML, CSS, and </w:t>
            </w:r>
            <w:proofErr w:type="spellStart"/>
            <w:r>
              <w:t>Javascript</w:t>
            </w:r>
            <w:proofErr w:type="spellEnd"/>
          </w:p>
          <w:p w14:paraId="1032024E" w14:textId="35D9DA71" w:rsidR="00EF6CC7" w:rsidRDefault="00EF6CC7" w:rsidP="00EF6CC7">
            <w:pPr>
              <w:pStyle w:val="ListParagraph"/>
              <w:numPr>
                <w:ilvl w:val="0"/>
                <w:numId w:val="1"/>
              </w:numPr>
            </w:pPr>
            <w:r>
              <w:t>Utilized these skills by building several projects that combined the use of these languages and frameworks.</w:t>
            </w:r>
          </w:p>
          <w:p w14:paraId="21AC7129" w14:textId="328E2251" w:rsidR="00EF6CC7" w:rsidRDefault="00A74D37" w:rsidP="00EF6CC7">
            <w:pPr>
              <w:pStyle w:val="ListParagraph"/>
              <w:numPr>
                <w:ilvl w:val="0"/>
                <w:numId w:val="1"/>
              </w:numPr>
            </w:pPr>
            <w:r>
              <w:t xml:space="preserve">Utilized Git and </w:t>
            </w:r>
            <w:proofErr w:type="spellStart"/>
            <w:r>
              <w:t>Github</w:t>
            </w:r>
            <w:proofErr w:type="spellEnd"/>
            <w:r>
              <w:t xml:space="preserve"> for </w:t>
            </w:r>
          </w:p>
          <w:p w14:paraId="21A16BFC" w14:textId="77777777" w:rsidR="00A74D37" w:rsidRPr="00333CD3" w:rsidRDefault="00A74D37" w:rsidP="00A74D37">
            <w:pPr>
              <w:pStyle w:val="ListParagraph"/>
            </w:pPr>
          </w:p>
          <w:p w14:paraId="21089FE3" w14:textId="6ABF83A9" w:rsidR="002C2CDD" w:rsidRPr="00A74D37" w:rsidRDefault="00A74D37" w:rsidP="00A74D37">
            <w:pPr>
              <w:rPr>
                <w:b/>
                <w:bCs/>
                <w:sz w:val="18"/>
                <w:szCs w:val="18"/>
              </w:rPr>
            </w:pPr>
            <w:r w:rsidRPr="00A74D37">
              <w:rPr>
                <w:b/>
                <w:bCs/>
                <w:sz w:val="18"/>
                <w:szCs w:val="18"/>
              </w:rPr>
              <w:t xml:space="preserve">University of </w:t>
            </w:r>
            <w:r>
              <w:rPr>
                <w:b/>
                <w:bCs/>
                <w:sz w:val="18"/>
                <w:szCs w:val="18"/>
              </w:rPr>
              <w:t>M</w:t>
            </w:r>
            <w:r w:rsidRPr="00A74D37">
              <w:rPr>
                <w:b/>
                <w:bCs/>
                <w:sz w:val="18"/>
                <w:szCs w:val="18"/>
              </w:rPr>
              <w:t>emphis</w:t>
            </w:r>
            <w:r w:rsidR="002C2CDD" w:rsidRPr="00A74D37">
              <w:rPr>
                <w:b/>
                <w:bCs/>
                <w:sz w:val="18"/>
                <w:szCs w:val="18"/>
              </w:rPr>
              <w:t xml:space="preserve"> • </w:t>
            </w:r>
            <w:r>
              <w:rPr>
                <w:b/>
                <w:bCs/>
                <w:sz w:val="18"/>
                <w:szCs w:val="18"/>
              </w:rPr>
              <w:t>BS</w:t>
            </w:r>
            <w:r w:rsidRPr="00A74D37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E</w:t>
            </w:r>
            <w:r w:rsidRPr="00A74D37">
              <w:rPr>
                <w:b/>
                <w:bCs/>
                <w:sz w:val="18"/>
                <w:szCs w:val="18"/>
              </w:rPr>
              <w:t xml:space="preserve">ngineering </w:t>
            </w:r>
            <w:r>
              <w:rPr>
                <w:b/>
                <w:bCs/>
                <w:sz w:val="18"/>
                <w:szCs w:val="18"/>
              </w:rPr>
              <w:t>T</w:t>
            </w:r>
            <w:r w:rsidRPr="00A74D37">
              <w:rPr>
                <w:b/>
                <w:bCs/>
                <w:sz w:val="18"/>
                <w:szCs w:val="18"/>
              </w:rPr>
              <w:t>echnology</w:t>
            </w:r>
            <w:r w:rsidR="002C2CDD" w:rsidRPr="00A74D37">
              <w:rPr>
                <w:b/>
                <w:bCs/>
                <w:sz w:val="18"/>
                <w:szCs w:val="18"/>
              </w:rPr>
              <w:t xml:space="preserve"> • </w:t>
            </w:r>
            <w:r>
              <w:rPr>
                <w:b/>
                <w:bCs/>
                <w:sz w:val="18"/>
                <w:szCs w:val="18"/>
              </w:rPr>
              <w:t>A</w:t>
            </w:r>
            <w:r w:rsidRPr="00A74D37">
              <w:rPr>
                <w:b/>
                <w:bCs/>
                <w:sz w:val="18"/>
                <w:szCs w:val="18"/>
              </w:rPr>
              <w:t xml:space="preserve">ugust 2011 – </w:t>
            </w:r>
            <w:r>
              <w:rPr>
                <w:b/>
                <w:bCs/>
                <w:sz w:val="18"/>
                <w:szCs w:val="18"/>
              </w:rPr>
              <w:t>M</w:t>
            </w:r>
            <w:r w:rsidRPr="00A74D37">
              <w:rPr>
                <w:b/>
                <w:bCs/>
                <w:sz w:val="18"/>
                <w:szCs w:val="18"/>
              </w:rPr>
              <w:t>ay 2016</w:t>
            </w:r>
          </w:p>
          <w:p w14:paraId="62EA9D08" w14:textId="3424AB21" w:rsidR="002C2CDD" w:rsidRDefault="00A74D37" w:rsidP="00A74D37">
            <w:pPr>
              <w:pStyle w:val="ListParagraph"/>
              <w:numPr>
                <w:ilvl w:val="0"/>
                <w:numId w:val="2"/>
              </w:numPr>
            </w:pPr>
            <w:r>
              <w:t>Developed experience with Java, C, and C++ programming languages.</w:t>
            </w:r>
          </w:p>
          <w:p w14:paraId="29030467" w14:textId="4C8DF6E2" w:rsidR="00A74D37" w:rsidRDefault="00A74D37" w:rsidP="00A74D37">
            <w:pPr>
              <w:pStyle w:val="ListParagraph"/>
              <w:numPr>
                <w:ilvl w:val="0"/>
                <w:numId w:val="2"/>
              </w:numPr>
            </w:pPr>
            <w:r>
              <w:t xml:space="preserve">Further developed programming skills through </w:t>
            </w:r>
            <w:proofErr w:type="spellStart"/>
            <w:r>
              <w:t>progamming</w:t>
            </w:r>
            <w:proofErr w:type="spellEnd"/>
            <w:r>
              <w:t xml:space="preserve"> Fanuc robots and PLC’s</w:t>
            </w:r>
          </w:p>
          <w:p w14:paraId="6C752CBD" w14:textId="268521D9" w:rsidR="00A74D37" w:rsidRPr="00333CD3" w:rsidRDefault="00A74D37" w:rsidP="00A74D37">
            <w:pPr>
              <w:pStyle w:val="ListParagraph"/>
              <w:numPr>
                <w:ilvl w:val="0"/>
                <w:numId w:val="2"/>
              </w:numPr>
            </w:pPr>
            <w:r>
              <w:t>Utilized PLC programming skills for multiple team-oriented and deadline-based projects automation projects.</w:t>
            </w:r>
          </w:p>
          <w:p w14:paraId="5D972661" w14:textId="086DC43F" w:rsidR="002C2CDD" w:rsidRPr="00333CD3" w:rsidRDefault="006173DF" w:rsidP="007569C1">
            <w:pPr>
              <w:pStyle w:val="Heading3"/>
            </w:pPr>
            <w:r>
              <w:t>experience</w:t>
            </w:r>
          </w:p>
          <w:p w14:paraId="0AA8355A" w14:textId="3FCF916F" w:rsidR="002C2CDD" w:rsidRPr="00CF71A8" w:rsidRDefault="00CF71A8" w:rsidP="00CF71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TacoParser</w:t>
            </w:r>
            <w:proofErr w:type="spellEnd"/>
            <w:r w:rsidR="002C2CDD" w:rsidRPr="00CF71A8">
              <w:rPr>
                <w:b/>
                <w:bCs/>
              </w:rPr>
              <w:t xml:space="preserve"> • </w:t>
            </w:r>
            <w:r>
              <w:rPr>
                <w:b/>
                <w:bCs/>
              </w:rPr>
              <w:t xml:space="preserve">C#, Git,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>, Visual Studio</w:t>
            </w:r>
          </w:p>
          <w:p w14:paraId="72137690" w14:textId="77777777" w:rsidR="002C2CDD" w:rsidRPr="00333CD3" w:rsidRDefault="00000000" w:rsidP="007569C1">
            <w:sdt>
              <w:sdtPr>
                <w:alias w:val="Education details:"/>
                <w:tag w:val="Education details:"/>
                <w:id w:val="-670642327"/>
                <w:placeholder>
                  <w:docPart w:val="1F92D87030C49749AC5B10D77DD89C44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t>You might want to include your GPA and a summary of relevant coursework, awards, and honors.</w:t>
                </w:r>
              </w:sdtContent>
            </w:sdt>
          </w:p>
          <w:p w14:paraId="1147ACB4" w14:textId="6CFD82FF" w:rsidR="002C2CDD" w:rsidRPr="00333CD3" w:rsidRDefault="00000000" w:rsidP="00CF71A8">
            <w:pPr>
              <w:pStyle w:val="Heading4"/>
            </w:pPr>
            <w:sdt>
              <w:sdtPr>
                <w:alias w:val="Degree:"/>
                <w:tag w:val="Degree:"/>
                <w:id w:val="1903635745"/>
                <w:placeholder>
                  <w:docPart w:val="68972DDF59213A469022BAD5B36747B6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Date earned:"/>
                <w:tag w:val="Date earned:"/>
                <w:id w:val="-1673556320"/>
                <w:placeholder>
                  <w:docPart w:val="89CD814ECE8F074F8412E1BCFDF8A7EF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t>Date Earned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School:"/>
                <w:tag w:val="School:"/>
                <w:id w:val="-53469802"/>
                <w:placeholder>
                  <w:docPart w:val="6C92242354A450409382F18B23AA94B0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t>School</w:t>
                </w:r>
              </w:sdtContent>
            </w:sdt>
          </w:p>
          <w:p w14:paraId="2A08ADD7" w14:textId="77777777" w:rsidR="00741125" w:rsidRPr="00333CD3" w:rsidRDefault="00000000" w:rsidP="00741125">
            <w:sdt>
              <w:sdtPr>
                <w:alias w:val="Volunteer experience or leadership details:"/>
                <w:tag w:val="Volunteer experience or leadership details:"/>
                <w:id w:val="1952504710"/>
                <w:placeholder>
                  <w:docPart w:val="6D83C664F79BC043B8E686C735D57DD3"/>
                </w:placeholder>
                <w:temporary/>
                <w:showingPlcHdr/>
                <w15:appearance w15:val="hidden"/>
              </w:sdtPr>
              <w:sdtContent>
                <w:r w:rsidR="00E22E87" w:rsidRPr="00333CD3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14:paraId="25ECDF9B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8"/>
      <w:footerReference w:type="default" r:id="rId9"/>
      <w:footerReference w:type="firs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1535E" w14:textId="77777777" w:rsidR="00825789" w:rsidRDefault="00825789" w:rsidP="00713050">
      <w:pPr>
        <w:spacing w:line="240" w:lineRule="auto"/>
      </w:pPr>
      <w:r>
        <w:separator/>
      </w:r>
    </w:p>
  </w:endnote>
  <w:endnote w:type="continuationSeparator" w:id="0">
    <w:p w14:paraId="79BE6AD6" w14:textId="77777777" w:rsidR="00825789" w:rsidRDefault="0082578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6376107A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AA4684A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0561259" wp14:editId="010AA040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56C4146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041D31A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FB26868" wp14:editId="4A5C25A0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B56CB4B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pXLihIAAN5k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84C356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C1C40FE" wp14:editId="72F63041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5FCB4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EAAA48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9A6219A" wp14:editId="2563F1AE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49ED42A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558AE8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6C92242354A450409382F18B23AA94B0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p w14:paraId="4362FED3" w14:textId="761D633F" w:rsidR="00684488" w:rsidRPr="00CA3DF1" w:rsidRDefault="00593D2B" w:rsidP="00811117">
              <w:pPr>
                <w:pStyle w:val="Footer"/>
              </w:pPr>
              <w:r>
                <w:t>Wmthmps1@gmail.com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5DD18E747A3A9D40A7495191042E6F72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47D6AAB6" w14:textId="57282415" w:rsidR="00684488" w:rsidRPr="00C2098A" w:rsidRDefault="00593D2B" w:rsidP="00811117">
              <w:pPr>
                <w:pStyle w:val="Footer"/>
              </w:pPr>
              <w:r>
                <w:t>github.com/wmthmps1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115FDB97" w14:textId="415F3809" w:rsidR="00684488" w:rsidRPr="00C2098A" w:rsidRDefault="00593D2B" w:rsidP="00811117">
              <w:pPr>
                <w:pStyle w:val="Footer"/>
              </w:pPr>
              <w:r>
                <w:t>(901) 364-6565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2577F0AC" w14:textId="6096D0CA" w:rsidR="00684488" w:rsidRPr="00C2098A" w:rsidRDefault="00593D2B" w:rsidP="00811117">
              <w:pPr>
                <w:pStyle w:val="Footer"/>
              </w:pPr>
              <w:r>
                <w:t>www.linkedin.com/in/wmthmps1/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C6C27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6A653CE4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CA1D9C7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63B66CC" wp14:editId="2FE357A2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D85B90B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CVOekkLCAAA3zgAAA4A&#13;&#10;AAAAAAAAAAAAAAAALgIAAGRycy9lMm9Eb2MueG1sUEsBAi0AFAAGAAgAAAAhANsnw1zcAAAACAEA&#13;&#10;AA8AAAAAAAAAAAAAAAAAZQoAAGRycy9kb3ducmV2LnhtbFBLBQYAAAAABAAEAPMAAABu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82C5C0C" w14:textId="71ADBC31" w:rsidR="00217980" w:rsidRDefault="00593D2B" w:rsidP="00217980">
          <w:pPr>
            <w:pStyle w:val="Footer"/>
          </w:pPr>
          <w:r>
            <w:t>GithUb</w: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8D3E70B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DA5F87A" wp14:editId="633A5415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4CBB638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4534AB0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FB89BE5" wp14:editId="78417A1A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99B931B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62E54E3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8DDF9CD" w14:textId="2A4D6CBA" w:rsidR="00811117" w:rsidRPr="00CA3DF1" w:rsidRDefault="00000000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89CD814ECE8F074F8412E1BCFDF8A7E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 w:rsidR="00593D2B">
                <w:t>Wmthmps1@gmail.com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C431A5A687745148A265864C2ACB53F7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06C51ACC" w14:textId="5ACAE2BF" w:rsidR="00811117" w:rsidRPr="00C2098A" w:rsidRDefault="00593D2B" w:rsidP="00217980">
              <w:pPr>
                <w:pStyle w:val="Footer"/>
              </w:pPr>
              <w:r w:rsidRPr="00593D2B">
                <w:t>github.com/wmthmps1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6D83C664F79BC043B8E686C735D57DD3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52A1B81C" w14:textId="6DA9CDC8" w:rsidR="00811117" w:rsidRPr="00C2098A" w:rsidRDefault="00593D2B" w:rsidP="00217980">
              <w:pPr>
                <w:pStyle w:val="Footer"/>
              </w:pPr>
              <w:r>
                <w:t>(901) 364-6565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2120E643" w14:textId="2CA237E8" w:rsidR="00811117" w:rsidRPr="00C2098A" w:rsidRDefault="00593D2B" w:rsidP="00217980">
              <w:pPr>
                <w:pStyle w:val="Footer"/>
              </w:pPr>
              <w:r w:rsidRPr="00593D2B">
                <w:t>www.linkedin.com/in/wmthmps1/</w:t>
              </w:r>
            </w:p>
          </w:sdtContent>
        </w:sdt>
      </w:tc>
    </w:tr>
  </w:tbl>
  <w:p w14:paraId="3A7B32F3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06FA5" w14:textId="77777777" w:rsidR="00825789" w:rsidRDefault="00825789" w:rsidP="00713050">
      <w:pPr>
        <w:spacing w:line="240" w:lineRule="auto"/>
      </w:pPr>
      <w:r>
        <w:separator/>
      </w:r>
    </w:p>
  </w:footnote>
  <w:footnote w:type="continuationSeparator" w:id="0">
    <w:p w14:paraId="1F3D9ECC" w14:textId="77777777" w:rsidR="00825789" w:rsidRDefault="0082578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2EB4C59E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AA9CDEC" w14:textId="46A4F6BD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94716F9" wp14:editId="6749412C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6E29713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r w:rsidR="00593D2B">
                <w:t>WT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4FC0CB40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F4D7B27" w14:textId="4672CA1A" w:rsidR="001A5CA9" w:rsidRPr="009B3C40" w:rsidRDefault="00000000" w:rsidP="001A5CA9">
                <w:pPr>
                  <w:pStyle w:val="Heading1"/>
                </w:pPr>
                <w:sdt>
                  <w:sdtPr>
                    <w:alias w:val="Your Name:"/>
                    <w:tag w:val="Your Name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Content>
                    <w:r w:rsidR="00634132">
                      <w:t>William Thompson</w:t>
                    </w:r>
                  </w:sdtContent>
                </w:sdt>
              </w:p>
              <w:p w14:paraId="4A7A4549" w14:textId="53E370F0" w:rsidR="001A5CA9" w:rsidRDefault="00000000" w:rsidP="001A5CA9">
                <w:pPr>
                  <w:pStyle w:val="Heading2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Content>
                    <w:r w:rsidR="00593D2B">
                      <w:t>C#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Content>
                    <w:r w:rsidR="00593D2B">
                      <w:t>PORTFOLIO: WMTHMPS1.COM</w:t>
                    </w:r>
                  </w:sdtContent>
                </w:sdt>
              </w:p>
            </w:tc>
          </w:tr>
        </w:tbl>
        <w:p w14:paraId="324225E6" w14:textId="77777777" w:rsidR="001A5CA9" w:rsidRPr="00F207C0" w:rsidRDefault="001A5CA9" w:rsidP="001A5CA9"/>
      </w:tc>
    </w:tr>
  </w:tbl>
  <w:p w14:paraId="680E08CD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13DFD"/>
    <w:multiLevelType w:val="hybridMultilevel"/>
    <w:tmpl w:val="C4A22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F4260"/>
    <w:multiLevelType w:val="hybridMultilevel"/>
    <w:tmpl w:val="2294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979642">
    <w:abstractNumId w:val="1"/>
  </w:num>
  <w:num w:numId="2" w16cid:durableId="66960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32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554A4"/>
    <w:rsid w:val="0046104A"/>
    <w:rsid w:val="004717C5"/>
    <w:rsid w:val="00523479"/>
    <w:rsid w:val="00543DB7"/>
    <w:rsid w:val="005729B0"/>
    <w:rsid w:val="00593D2B"/>
    <w:rsid w:val="006173DF"/>
    <w:rsid w:val="00634132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25789"/>
    <w:rsid w:val="00841146"/>
    <w:rsid w:val="0088504C"/>
    <w:rsid w:val="0089382B"/>
    <w:rsid w:val="008A1907"/>
    <w:rsid w:val="008C6BCA"/>
    <w:rsid w:val="008C7B50"/>
    <w:rsid w:val="009B3C40"/>
    <w:rsid w:val="00A42540"/>
    <w:rsid w:val="00A50939"/>
    <w:rsid w:val="00A74D37"/>
    <w:rsid w:val="00AA6A4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CF71A8"/>
    <w:rsid w:val="00D04109"/>
    <w:rsid w:val="00DD6416"/>
    <w:rsid w:val="00DF4E0A"/>
    <w:rsid w:val="00E02DCD"/>
    <w:rsid w:val="00E12C60"/>
    <w:rsid w:val="00E22E87"/>
    <w:rsid w:val="00E57630"/>
    <w:rsid w:val="00E86C2B"/>
    <w:rsid w:val="00EF6CC7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93AF1F"/>
  <w15:chartTrackingRefBased/>
  <w15:docId w15:val="{979D18BD-9D8A-004C-84E8-1234E4A0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EF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ntouwarrior/Library/Containers/com.microsoft.Word/Data/Library/Application%20Support/Microsoft/Office/16.0/DTS/en-US%7bA82D6F13-CA25-504F-847A-88963D91421C%7d/%7b6EF5014D-50BB-2546-9F1B-A3756EC2C136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19BDE96A0C9C4CACD6A88AF3CF0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7D406-A105-864D-BB46-4B90567607CC}"/>
      </w:docPartPr>
      <w:docPartBody>
        <w:p w:rsidR="00000000" w:rsidRDefault="00000000">
          <w:pPr>
            <w:pStyle w:val="0A19BDE96A0C9C4CACD6A88AF3CF06DF"/>
          </w:pPr>
          <w:r w:rsidRPr="00333CD3">
            <w:t>YN</w:t>
          </w:r>
        </w:p>
      </w:docPartBody>
    </w:docPart>
    <w:docPart>
      <w:docPartPr>
        <w:name w:val="AE8BFE7126B0B542B91E31D01F2D0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E80B1-BAE1-ED44-B971-F680590F4637}"/>
      </w:docPartPr>
      <w:docPartBody>
        <w:p w:rsidR="00000000" w:rsidRDefault="00000000">
          <w:pPr>
            <w:pStyle w:val="AE8BFE7126B0B542B91E31D01F2D0D24"/>
          </w:pPr>
          <w:r w:rsidRPr="00333CD3">
            <w:t>Skills</w:t>
          </w:r>
        </w:p>
      </w:docPartBody>
    </w:docPart>
    <w:docPart>
      <w:docPartPr>
        <w:name w:val="675DDE5A0B4EEC41BF0DFB93218D3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710B9-E677-2D4B-83BF-93B3FC2E2F17}"/>
      </w:docPartPr>
      <w:docPartBody>
        <w:p w:rsidR="00000000" w:rsidRDefault="00000000">
          <w:pPr>
            <w:pStyle w:val="675DDE5A0B4EEC41BF0DFB93218D3887"/>
          </w:pPr>
          <w:r>
            <w:t>Your Name</w:t>
          </w:r>
        </w:p>
      </w:docPartBody>
    </w:docPart>
    <w:docPart>
      <w:docPartPr>
        <w:name w:val="20972FD893D8444CBE057C8BE029E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D03DB-2A9F-E54E-BE22-7FEED7A3FFD1}"/>
      </w:docPartPr>
      <w:docPartBody>
        <w:p w:rsidR="00000000" w:rsidRDefault="00000000">
          <w:pPr>
            <w:pStyle w:val="20972FD893D8444CBE057C8BE029E0B5"/>
          </w:pPr>
          <w:r>
            <w:t>Profession or Industry</w:t>
          </w:r>
        </w:p>
      </w:docPartBody>
    </w:docPart>
    <w:docPart>
      <w:docPartPr>
        <w:name w:val="11A307EFCC5A584DB4FBDF5CAA1E9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4B6A2-C8B3-A248-9C11-E720D529D367}"/>
      </w:docPartPr>
      <w:docPartBody>
        <w:p w:rsidR="00000000" w:rsidRDefault="00000000">
          <w:pPr>
            <w:pStyle w:val="11A307EFCC5A584DB4FBDF5CAA1E9DDC"/>
          </w:pPr>
          <w:r w:rsidRPr="00333CD3">
            <w:t>Link to other online properties: Portfolio/Website/Blog</w:t>
          </w:r>
        </w:p>
      </w:docPartBody>
    </w:docPart>
    <w:docPart>
      <w:docPartPr>
        <w:name w:val="1F92D87030C49749AC5B10D77DD89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DD07E-2645-5242-A0E3-B3FC4DFA3FDF}"/>
      </w:docPartPr>
      <w:docPartBody>
        <w:p w:rsidR="00000000" w:rsidRDefault="00000000">
          <w:pPr>
            <w:pStyle w:val="1F92D87030C49749AC5B10D77DD89C44"/>
          </w:pPr>
          <w:r w:rsidRPr="00333CD3">
            <w:t>You might want to include your GPA and a summary of relevant coursework, awards, and honors.</w:t>
          </w:r>
        </w:p>
      </w:docPartBody>
    </w:docPart>
    <w:docPart>
      <w:docPartPr>
        <w:name w:val="68972DDF59213A469022BAD5B3674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F6984-12AD-4F4A-A95A-CAFFC920BC69}"/>
      </w:docPartPr>
      <w:docPartBody>
        <w:p w:rsidR="00000000" w:rsidRDefault="00000000">
          <w:pPr>
            <w:pStyle w:val="68972DDF59213A469022BAD5B36747B6"/>
          </w:pPr>
          <w:r w:rsidRPr="00333CD3">
            <w:t>Degree</w:t>
          </w:r>
        </w:p>
      </w:docPartBody>
    </w:docPart>
    <w:docPart>
      <w:docPartPr>
        <w:name w:val="89CD814ECE8F074F8412E1BCFDF8A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D0578-D320-A54E-804B-75C8FDD9C0CD}"/>
      </w:docPartPr>
      <w:docPartBody>
        <w:p w:rsidR="00000000" w:rsidRDefault="00000000">
          <w:pPr>
            <w:pStyle w:val="89CD814ECE8F074F8412E1BCFDF8A7EF"/>
          </w:pPr>
          <w:r w:rsidRPr="00333CD3">
            <w:t>Date Earned</w:t>
          </w:r>
        </w:p>
      </w:docPartBody>
    </w:docPart>
    <w:docPart>
      <w:docPartPr>
        <w:name w:val="6C92242354A450409382F18B23AA9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65E7E-E85A-9141-8742-F2418973BA20}"/>
      </w:docPartPr>
      <w:docPartBody>
        <w:p w:rsidR="00000000" w:rsidRDefault="00000000">
          <w:pPr>
            <w:pStyle w:val="6C92242354A450409382F18B23AA94B0"/>
          </w:pPr>
          <w:r w:rsidRPr="00333CD3">
            <w:t>School</w:t>
          </w:r>
        </w:p>
      </w:docPartBody>
    </w:docPart>
    <w:docPart>
      <w:docPartPr>
        <w:name w:val="C431A5A687745148A265864C2ACB5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11003-E879-384B-A05B-1DC66BD12116}"/>
      </w:docPartPr>
      <w:docPartBody>
        <w:p w:rsidR="00000000" w:rsidRDefault="00000000">
          <w:pPr>
            <w:pStyle w:val="C431A5A687745148A265864C2ACB53F7"/>
          </w:pPr>
          <w:r w:rsidRPr="00333CD3">
            <w:t xml:space="preserve">On the Home tab of the ribbon, check out </w:t>
          </w:r>
          <w:r w:rsidRPr="00333CD3">
            <w:t>Styles to apply the formatting you need with just a click.</w:t>
          </w:r>
        </w:p>
      </w:docPartBody>
    </w:docPart>
    <w:docPart>
      <w:docPartPr>
        <w:name w:val="5DD18E747A3A9D40A7495191042E6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D280B-0E49-5747-92DA-A6A11B7720CE}"/>
      </w:docPartPr>
      <w:docPartBody>
        <w:p w:rsidR="00000000" w:rsidRDefault="00000000">
          <w:pPr>
            <w:pStyle w:val="5DD18E747A3A9D40A7495191042E6F72"/>
          </w:pPr>
          <w:r w:rsidRPr="00333CD3">
            <w:t>Volunteer Experience or Leadership</w:t>
          </w:r>
        </w:p>
      </w:docPartBody>
    </w:docPart>
    <w:docPart>
      <w:docPartPr>
        <w:name w:val="6D83C664F79BC043B8E686C735D57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FC8AD-C93F-404C-BCE6-EDB779ED23E8}"/>
      </w:docPartPr>
      <w:docPartBody>
        <w:p w:rsidR="00000000" w:rsidRDefault="00000000">
          <w:pPr>
            <w:pStyle w:val="6D83C664F79BC043B8E686C735D57DD3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41"/>
    <w:rsid w:val="005D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19BDE96A0C9C4CACD6A88AF3CF06DF">
    <w:name w:val="0A19BDE96A0C9C4CACD6A88AF3CF06DF"/>
  </w:style>
  <w:style w:type="paragraph" w:customStyle="1" w:styleId="5685593316581041AD52A476268A729C">
    <w:name w:val="5685593316581041AD52A476268A729C"/>
  </w:style>
  <w:style w:type="paragraph" w:customStyle="1" w:styleId="D630330FFFD9574696D034B51C2634C6">
    <w:name w:val="D630330FFFD9574696D034B51C2634C6"/>
  </w:style>
  <w:style w:type="paragraph" w:customStyle="1" w:styleId="AE8BFE7126B0B542B91E31D01F2D0D24">
    <w:name w:val="AE8BFE7126B0B542B91E31D01F2D0D24"/>
  </w:style>
  <w:style w:type="paragraph" w:customStyle="1" w:styleId="F2C90242B39C4B48A7165F094FE7D557">
    <w:name w:val="F2C90242B39C4B48A7165F094FE7D557"/>
  </w:style>
  <w:style w:type="paragraph" w:customStyle="1" w:styleId="675DDE5A0B4EEC41BF0DFB93218D3887">
    <w:name w:val="675DDE5A0B4EEC41BF0DFB93218D3887"/>
  </w:style>
  <w:style w:type="paragraph" w:customStyle="1" w:styleId="20972FD893D8444CBE057C8BE029E0B5">
    <w:name w:val="20972FD893D8444CBE057C8BE029E0B5"/>
  </w:style>
  <w:style w:type="paragraph" w:customStyle="1" w:styleId="11A307EFCC5A584DB4FBDF5CAA1E9DDC">
    <w:name w:val="11A307EFCC5A584DB4FBDF5CAA1E9DDC"/>
  </w:style>
  <w:style w:type="paragraph" w:customStyle="1" w:styleId="134745C79ADAB84794B7B6948D046E0E">
    <w:name w:val="134745C79ADAB84794B7B6948D046E0E"/>
  </w:style>
  <w:style w:type="paragraph" w:customStyle="1" w:styleId="49D026FE58033F4CA353E1E52FCC438D">
    <w:name w:val="49D026FE58033F4CA353E1E52FCC438D"/>
  </w:style>
  <w:style w:type="paragraph" w:customStyle="1" w:styleId="76B6710B8093564C92ABEEB7C01D2BC4">
    <w:name w:val="76B6710B8093564C92ABEEB7C01D2BC4"/>
  </w:style>
  <w:style w:type="paragraph" w:customStyle="1" w:styleId="5EB0F5EF36C35A41B2FE781741A4EA4C">
    <w:name w:val="5EB0F5EF36C35A41B2FE781741A4EA4C"/>
  </w:style>
  <w:style w:type="paragraph" w:customStyle="1" w:styleId="D96648F91DF86141B21E632820AE392A">
    <w:name w:val="D96648F91DF86141B21E632820AE392A"/>
  </w:style>
  <w:style w:type="paragraph" w:customStyle="1" w:styleId="7D0EFFC4EFC3C642A7F0AF758EE1ACDD">
    <w:name w:val="7D0EFFC4EFC3C642A7F0AF758EE1ACDD"/>
  </w:style>
  <w:style w:type="paragraph" w:customStyle="1" w:styleId="13CB581A1D163248878C1E319E7FDE9D">
    <w:name w:val="13CB581A1D163248878C1E319E7FDE9D"/>
  </w:style>
  <w:style w:type="paragraph" w:customStyle="1" w:styleId="246EE51FFCDC37408D275056B76B8B0C">
    <w:name w:val="246EE51FFCDC37408D275056B76B8B0C"/>
  </w:style>
  <w:style w:type="paragraph" w:customStyle="1" w:styleId="76B9C7881BD96A4DA8ACEE815B89FF06">
    <w:name w:val="76B9C7881BD96A4DA8ACEE815B89FF06"/>
  </w:style>
  <w:style w:type="paragraph" w:customStyle="1" w:styleId="E3C3FEDCB824A64A9DCCB1B357ADB0A2">
    <w:name w:val="E3C3FEDCB824A64A9DCCB1B357ADB0A2"/>
  </w:style>
  <w:style w:type="paragraph" w:customStyle="1" w:styleId="113DD7401CD1CE4BB5034A61A5759B4E">
    <w:name w:val="113DD7401CD1CE4BB5034A61A5759B4E"/>
  </w:style>
  <w:style w:type="paragraph" w:customStyle="1" w:styleId="9938D34FF9089C488C1A10A88C0845FB">
    <w:name w:val="9938D34FF9089C488C1A10A88C0845FB"/>
  </w:style>
  <w:style w:type="paragraph" w:customStyle="1" w:styleId="44C8A21AA250B44C92062CB5BA13FCDA">
    <w:name w:val="44C8A21AA250B44C92062CB5BA13FCDA"/>
  </w:style>
  <w:style w:type="paragraph" w:customStyle="1" w:styleId="1F92D87030C49749AC5B10D77DD89C44">
    <w:name w:val="1F92D87030C49749AC5B10D77DD89C44"/>
  </w:style>
  <w:style w:type="paragraph" w:customStyle="1" w:styleId="68972DDF59213A469022BAD5B36747B6">
    <w:name w:val="68972DDF59213A469022BAD5B36747B6"/>
  </w:style>
  <w:style w:type="paragraph" w:customStyle="1" w:styleId="89CD814ECE8F074F8412E1BCFDF8A7EF">
    <w:name w:val="89CD814ECE8F074F8412E1BCFDF8A7EF"/>
  </w:style>
  <w:style w:type="paragraph" w:customStyle="1" w:styleId="6C92242354A450409382F18B23AA94B0">
    <w:name w:val="6C92242354A450409382F18B23AA94B0"/>
  </w:style>
  <w:style w:type="paragraph" w:customStyle="1" w:styleId="C431A5A687745148A265864C2ACB53F7">
    <w:name w:val="C431A5A687745148A265864C2ACB53F7"/>
  </w:style>
  <w:style w:type="paragraph" w:customStyle="1" w:styleId="5DD18E747A3A9D40A7495191042E6F72">
    <w:name w:val="5DD18E747A3A9D40A7495191042E6F72"/>
  </w:style>
  <w:style w:type="paragraph" w:customStyle="1" w:styleId="6D83C664F79BC043B8E686C735D57DD3">
    <w:name w:val="6D83C664F79BC043B8E686C735D57D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github.com/wmthmps1</CompanyAddress>
  <CompanyPhone>(901) 364-6565</CompanyPhone>
  <CompanyFax>www.linkedin.com/in/wmthmps1/</CompanyFax>
  <CompanyEmail>Wmthmps1@gmail.com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26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WT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C# Developer</dc:subject>
  <dc:creator>William Thompson</dc:creator>
  <cp:keywords/>
  <dc:description>PORTFOLIO: WMTHMPS1.COM</dc:description>
  <cp:lastModifiedBy>William Thompson</cp:lastModifiedBy>
  <cp:revision>4</cp:revision>
  <dcterms:created xsi:type="dcterms:W3CDTF">2023-12-10T01:13:00Z</dcterms:created>
  <dcterms:modified xsi:type="dcterms:W3CDTF">2023-12-10T01:50:00Z</dcterms:modified>
</cp:coreProperties>
</file>